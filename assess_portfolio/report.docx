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8413" w14:textId="7BF4BD9E" w:rsidR="00BE4C20" w:rsidRPr="00BE4C20" w:rsidRDefault="00BE4C20" w:rsidP="00BE4C20">
      <w:pPr>
        <w:pStyle w:val="Title"/>
      </w:pPr>
      <w:r>
        <w:t xml:space="preserve">Machine Learning for Trading – Project </w:t>
      </w:r>
      <w:r w:rsidR="007A417C">
        <w:t>2</w:t>
      </w:r>
      <w:bookmarkStart w:id="0" w:name="_GoBack"/>
      <w:bookmarkEnd w:id="0"/>
    </w:p>
    <w:p w14:paraId="7B1F9F9F" w14:textId="77777777" w:rsidR="00D5034D" w:rsidRDefault="00BE4C20" w:rsidP="00D5034D">
      <w:pPr>
        <w:pStyle w:val="Subtitle"/>
      </w:pPr>
      <w:r>
        <w:t>Tri Nguyen</w:t>
      </w:r>
      <w:r w:rsidR="00D5034D">
        <w:br/>
      </w:r>
      <w:hyperlink r:id="rId8" w:history="1">
        <w:r w:rsidRPr="007B23D4">
          <w:rPr>
            <w:rStyle w:val="Hyperlink"/>
          </w:rPr>
          <w:t>tnguyen497@gatech.edu</w:t>
        </w:r>
      </w:hyperlink>
    </w:p>
    <w:p w14:paraId="1D47F1A8" w14:textId="151D8448" w:rsidR="00E623F7" w:rsidRPr="00D5034D" w:rsidRDefault="00457AA8" w:rsidP="00457AA8">
      <w:pPr>
        <w:jc w:val="center"/>
      </w:pPr>
      <w:r>
        <w:rPr>
          <w:noProof/>
        </w:rPr>
        <w:drawing>
          <wp:inline distT="0" distB="0" distL="0" distR="0" wp14:anchorId="28688C29" wp14:editId="4F2388D5">
            <wp:extent cx="5737412" cy="4303059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72" cy="43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F7" w:rsidRPr="00D5034D" w:rsidSect="00BD5831">
      <w:headerReference w:type="default" r:id="rId10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E3C3" w14:textId="77777777" w:rsidR="00D43E7A" w:rsidRDefault="00D43E7A" w:rsidP="00D5034D">
      <w:pPr>
        <w:spacing w:after="0" w:line="240" w:lineRule="auto"/>
      </w:pPr>
      <w:r>
        <w:separator/>
      </w:r>
    </w:p>
  </w:endnote>
  <w:endnote w:type="continuationSeparator" w:id="0">
    <w:p w14:paraId="48010DA5" w14:textId="77777777" w:rsidR="00D43E7A" w:rsidRDefault="00D43E7A" w:rsidP="00D5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C30B4" w14:textId="77777777" w:rsidR="00D43E7A" w:rsidRDefault="00D43E7A" w:rsidP="00D5034D">
      <w:pPr>
        <w:spacing w:after="0" w:line="240" w:lineRule="auto"/>
      </w:pPr>
      <w:r>
        <w:separator/>
      </w:r>
    </w:p>
  </w:footnote>
  <w:footnote w:type="continuationSeparator" w:id="0">
    <w:p w14:paraId="7C73C958" w14:textId="77777777" w:rsidR="00D43E7A" w:rsidRDefault="00D43E7A" w:rsidP="00D5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139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A0399" w14:textId="77777777" w:rsidR="00D5034D" w:rsidRDefault="00D503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F893" w14:textId="77777777" w:rsidR="00D5034D" w:rsidRDefault="00D50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5A5"/>
    <w:multiLevelType w:val="multilevel"/>
    <w:tmpl w:val="0B400674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47628"/>
    <w:multiLevelType w:val="multilevel"/>
    <w:tmpl w:val="82BAC106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1758E"/>
    <w:rsid w:val="00060C9E"/>
    <w:rsid w:val="000D3149"/>
    <w:rsid w:val="00136C5B"/>
    <w:rsid w:val="00193D55"/>
    <w:rsid w:val="001B5695"/>
    <w:rsid w:val="00267B56"/>
    <w:rsid w:val="003061EB"/>
    <w:rsid w:val="003125D2"/>
    <w:rsid w:val="003F5335"/>
    <w:rsid w:val="00457AA8"/>
    <w:rsid w:val="00550319"/>
    <w:rsid w:val="005A743B"/>
    <w:rsid w:val="005B0A0F"/>
    <w:rsid w:val="00671B18"/>
    <w:rsid w:val="006A70C4"/>
    <w:rsid w:val="007A417C"/>
    <w:rsid w:val="007C4BC6"/>
    <w:rsid w:val="00805D71"/>
    <w:rsid w:val="00814B73"/>
    <w:rsid w:val="008D46DC"/>
    <w:rsid w:val="008E190E"/>
    <w:rsid w:val="009B0486"/>
    <w:rsid w:val="009B18F7"/>
    <w:rsid w:val="00A16FF5"/>
    <w:rsid w:val="00A37E26"/>
    <w:rsid w:val="00A46413"/>
    <w:rsid w:val="00A516DB"/>
    <w:rsid w:val="00A72C2D"/>
    <w:rsid w:val="00AA0529"/>
    <w:rsid w:val="00AA4241"/>
    <w:rsid w:val="00B247B4"/>
    <w:rsid w:val="00B51BD3"/>
    <w:rsid w:val="00B80F47"/>
    <w:rsid w:val="00BD5831"/>
    <w:rsid w:val="00BE4C20"/>
    <w:rsid w:val="00C723D1"/>
    <w:rsid w:val="00CD4572"/>
    <w:rsid w:val="00D1265D"/>
    <w:rsid w:val="00D43E7A"/>
    <w:rsid w:val="00D5034D"/>
    <w:rsid w:val="00D92C0F"/>
    <w:rsid w:val="00DE3218"/>
    <w:rsid w:val="00E42C3E"/>
    <w:rsid w:val="00E623F7"/>
    <w:rsid w:val="00E632BC"/>
    <w:rsid w:val="00F224D5"/>
    <w:rsid w:val="00F3634B"/>
    <w:rsid w:val="00FA0EDA"/>
    <w:rsid w:val="00F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C3E0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EDA"/>
    <w:pPr>
      <w:spacing w:after="120" w:line="276" w:lineRule="auto"/>
      <w:jc w:val="both"/>
    </w:pPr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34D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4D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4D"/>
    <w:pPr>
      <w:keepNext/>
      <w:keepLines/>
      <w:spacing w:before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34D"/>
    <w:pPr>
      <w:keepNext/>
      <w:keepLines/>
      <w:spacing w:before="240"/>
      <w:outlineLvl w:val="3"/>
    </w:pPr>
    <w:rPr>
      <w:rFonts w:eastAsiaTheme="majorEastAsia" w:cstheme="majorBidi"/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34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4D"/>
    <w:rPr>
      <w:rFonts w:ascii="Crimson Text" w:eastAsiaTheme="majorEastAsia" w:hAnsi="Crimson Text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4D"/>
    <w:pPr>
      <w:numPr>
        <w:ilvl w:val="1"/>
      </w:numPr>
      <w:spacing w:line="240" w:lineRule="auto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034D"/>
    <w:rPr>
      <w:rFonts w:ascii="Crimson Text" w:eastAsiaTheme="minorEastAsia" w:hAnsi="Crimson Text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50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D5034D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D5034D"/>
    <w:rPr>
      <w:rFonts w:ascii="Crimson Text" w:eastAsiaTheme="majorEastAsia" w:hAnsi="Crimson Text" w:cstheme="majorBidi"/>
      <w:b/>
      <w:sz w:val="36"/>
      <w:szCs w:val="32"/>
    </w:rPr>
  </w:style>
  <w:style w:type="character" w:customStyle="1" w:styleId="AbstractChar">
    <w:name w:val="Abstract Char"/>
    <w:basedOn w:val="DefaultParagraphFont"/>
    <w:link w:val="Abstract"/>
    <w:rsid w:val="00D5034D"/>
    <w:rPr>
      <w:rFonts w:ascii="Crimson Text" w:hAnsi="Crimson Text"/>
      <w:sz w:val="24"/>
    </w:rPr>
  </w:style>
  <w:style w:type="paragraph" w:styleId="NormalWeb">
    <w:name w:val="Normal (Web)"/>
    <w:basedOn w:val="Normal"/>
    <w:link w:val="NormalWebChar"/>
    <w:uiPriority w:val="99"/>
    <w:unhideWhenUsed/>
    <w:rsid w:val="00D5034D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Link">
    <w:name w:val="Link"/>
    <w:basedOn w:val="Normal"/>
    <w:link w:val="LinkChar"/>
    <w:qFormat/>
    <w:rsid w:val="00D5034D"/>
    <w:rPr>
      <w:color w:val="0070C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character" w:customStyle="1" w:styleId="LinkChar">
    <w:name w:val="Link Char"/>
    <w:basedOn w:val="DefaultParagraphFont"/>
    <w:link w:val="Link"/>
    <w:rsid w:val="00D5034D"/>
    <w:rPr>
      <w:rFonts w:ascii="Crimson Text" w:eastAsia="Times New Roman" w:hAnsi="Crimson Text" w:cs="Times New Roman"/>
      <w:color w:val="0070C0"/>
      <w:sz w:val="24"/>
      <w:szCs w:val="24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D5034D"/>
  </w:style>
  <w:style w:type="character" w:customStyle="1" w:styleId="Heading2Char">
    <w:name w:val="Heading 2 Char"/>
    <w:basedOn w:val="DefaultParagraphFont"/>
    <w:link w:val="Heading2"/>
    <w:uiPriority w:val="9"/>
    <w:rsid w:val="00D5034D"/>
    <w:rPr>
      <w:rFonts w:ascii="Crimson Text" w:eastAsiaTheme="majorEastAsia" w:hAnsi="Crimson Text" w:cstheme="majorBidi"/>
      <w:b/>
      <w:color w:val="000000"/>
      <w:sz w:val="28"/>
      <w:szCs w:val="28"/>
    </w:rPr>
  </w:style>
  <w:style w:type="character" w:customStyle="1" w:styleId="FootnoteChar">
    <w:name w:val="Footnote Char"/>
    <w:basedOn w:val="FootnoteTextChar"/>
    <w:link w:val="Footnote"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034D"/>
    <w:rPr>
      <w:rFonts w:ascii="Crimson Text" w:eastAsiaTheme="majorEastAsia" w:hAnsi="Crimson Text" w:cstheme="majorBidi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34D"/>
    <w:rPr>
      <w:rFonts w:ascii="Crimson Text" w:eastAsiaTheme="majorEastAsia" w:hAnsi="Crimson Text" w:cstheme="majorBidi"/>
      <w:b/>
      <w:i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Web"/>
    <w:link w:val="CaptionTextChar"/>
    <w:qFormat/>
    <w:rsid w:val="00B247B4"/>
    <w:pPr>
      <w:spacing w:before="0" w:beforeAutospacing="0" w:after="120" w:afterAutospacing="0"/>
      <w:jc w:val="center"/>
    </w:pPr>
    <w:rPr>
      <w:rFonts w:ascii="Crimson Text" w:hAnsi="Crimson Text"/>
      <w:bCs/>
      <w:sz w:val="20"/>
      <w:szCs w:val="20"/>
    </w:rPr>
  </w:style>
  <w:style w:type="paragraph" w:styleId="Quote">
    <w:name w:val="Quote"/>
    <w:basedOn w:val="NormalWeb"/>
    <w:next w:val="Normal"/>
    <w:link w:val="QuoteChar"/>
    <w:uiPriority w:val="29"/>
    <w:qFormat/>
    <w:rsid w:val="00B247B4"/>
    <w:pPr>
      <w:spacing w:before="0" w:beforeAutospacing="0" w:after="120" w:afterAutospacing="0"/>
      <w:ind w:left="720" w:right="720"/>
    </w:pPr>
    <w:rPr>
      <w:rFonts w:ascii="Crimson Text" w:hAnsi="Crimson Text"/>
    </w:rPr>
  </w:style>
  <w:style w:type="character" w:customStyle="1" w:styleId="NormalWebChar">
    <w:name w:val="Normal (Web) Char"/>
    <w:basedOn w:val="DefaultParagraphFont"/>
    <w:link w:val="NormalWeb"/>
    <w:uiPriority w:val="99"/>
    <w:rsid w:val="00B247B4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aptionTextChar">
    <w:name w:val="CaptionText Char"/>
    <w:basedOn w:val="NormalWebChar"/>
    <w:link w:val="CaptionText"/>
    <w:rsid w:val="00B247B4"/>
    <w:rPr>
      <w:rFonts w:ascii="Crimson Text" w:eastAsia="Times New Roman" w:hAnsi="Crimson Text" w:cs="Times New Roman"/>
      <w:b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B247B4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NumberedList">
    <w:name w:val="NumberedList"/>
    <w:basedOn w:val="NormalWeb"/>
    <w:link w:val="NumberedListChar"/>
    <w:qFormat/>
    <w:rsid w:val="00B247B4"/>
    <w:pPr>
      <w:numPr>
        <w:numId w:val="1"/>
      </w:numPr>
      <w:spacing w:before="0" w:beforeAutospacing="0" w:after="120" w:afterAutospacing="0"/>
      <w:contextualSpacing/>
      <w:textAlignment w:val="baseline"/>
    </w:pPr>
    <w:rPr>
      <w:rFonts w:ascii="Crimson Text" w:hAnsi="Crimson Text"/>
    </w:rPr>
  </w:style>
  <w:style w:type="paragraph" w:customStyle="1" w:styleId="BulletedList">
    <w:name w:val="BulletedList"/>
    <w:basedOn w:val="NormalWeb"/>
    <w:link w:val="BulletedListChar"/>
    <w:qFormat/>
    <w:rsid w:val="00B247B4"/>
    <w:pPr>
      <w:numPr>
        <w:numId w:val="2"/>
      </w:numPr>
      <w:spacing w:before="0" w:beforeAutospacing="0" w:after="120" w:afterAutospacing="0"/>
      <w:contextualSpacing/>
      <w:textAlignment w:val="baseline"/>
    </w:pPr>
    <w:rPr>
      <w:rFonts w:ascii="Crimson Text" w:hAnsi="Crimson Text"/>
    </w:rPr>
  </w:style>
  <w:style w:type="character" w:customStyle="1" w:styleId="NumberedListChar">
    <w:name w:val="NumberedList Char"/>
    <w:basedOn w:val="NormalWebChar"/>
    <w:link w:val="NumberedList"/>
    <w:rsid w:val="00B247B4"/>
    <w:rPr>
      <w:rFonts w:ascii="Crimson Text" w:eastAsia="Times New Roman" w:hAnsi="Crimson Text" w:cs="Times New Roman"/>
      <w:color w:val="000000"/>
      <w:sz w:val="24"/>
      <w:szCs w:val="24"/>
    </w:rPr>
  </w:style>
  <w:style w:type="character" w:customStyle="1" w:styleId="BulletedListChar">
    <w:name w:val="BulletedList Char"/>
    <w:basedOn w:val="NormalWebChar"/>
    <w:link w:val="BulletedList"/>
    <w:rsid w:val="00B247B4"/>
    <w:rPr>
      <w:rFonts w:ascii="Crimson Text" w:eastAsia="Times New Roman" w:hAnsi="Crimson Text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guyen49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BBF2-3403-3E4E-9E90-07B1AF002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79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Tri Nguyen</cp:lastModifiedBy>
  <cp:revision>32</cp:revision>
  <dcterms:created xsi:type="dcterms:W3CDTF">2018-08-12T01:52:00Z</dcterms:created>
  <dcterms:modified xsi:type="dcterms:W3CDTF">2019-09-08T00:53:00Z</dcterms:modified>
</cp:coreProperties>
</file>