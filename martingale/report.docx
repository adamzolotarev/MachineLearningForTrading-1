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88413" w14:textId="77777777" w:rsidR="00BE4C20" w:rsidRPr="00BE4C20" w:rsidRDefault="00BE4C20" w:rsidP="00BE4C20">
      <w:pPr>
        <w:pStyle w:val="Title"/>
      </w:pPr>
      <w:r>
        <w:t>Machine Learning for Trading – Project 1</w:t>
      </w:r>
    </w:p>
    <w:p w14:paraId="7B1F9F9F" w14:textId="77777777" w:rsidR="00D5034D" w:rsidRDefault="00BE4C20" w:rsidP="00D5034D">
      <w:pPr>
        <w:pStyle w:val="Subtitle"/>
      </w:pPr>
      <w:r>
        <w:t>Tri Nguyen</w:t>
      </w:r>
      <w:r w:rsidR="00D5034D">
        <w:br/>
      </w:r>
      <w:hyperlink r:id="rId8" w:history="1">
        <w:r w:rsidRPr="007B23D4">
          <w:rPr>
            <w:rStyle w:val="Hyperlink"/>
          </w:rPr>
          <w:t>tnguyen497@gatech.edu</w:t>
        </w:r>
      </w:hyperlink>
    </w:p>
    <w:p w14:paraId="073B84FC" w14:textId="77777777" w:rsidR="00D5034D" w:rsidRDefault="00BE4C20" w:rsidP="00D5034D">
      <w:pPr>
        <w:pStyle w:val="Heading1"/>
      </w:pPr>
      <w:r>
        <w:t>Question 1</w:t>
      </w:r>
    </w:p>
    <w:p w14:paraId="11697285" w14:textId="78FFAD0C" w:rsidR="00D5034D" w:rsidRPr="00D5034D" w:rsidRDefault="00BE4C20" w:rsidP="00D5034D">
      <w:r>
        <w:t>Probability of winning 80$ within 1000 bets is 100%</w:t>
      </w:r>
      <w:r w:rsidR="00671B18">
        <w:t>.</w:t>
      </w:r>
      <w:r>
        <w:t xml:space="preserve"> As can be seen in figure </w:t>
      </w:r>
      <w:r w:rsidR="00267B56">
        <w:t>2</w:t>
      </w:r>
      <w:r>
        <w:t xml:space="preserve">, the </w:t>
      </w:r>
      <w:r w:rsidR="00267B56">
        <w:t>mean</w:t>
      </w:r>
      <w:r>
        <w:t xml:space="preserve"> has stabilized </w:t>
      </w:r>
      <w:r w:rsidR="00267B56">
        <w:t xml:space="preserve">at $80 </w:t>
      </w:r>
      <w:r>
        <w:t xml:space="preserve">around </w:t>
      </w:r>
      <w:r w:rsidR="00267B56">
        <w:t>180</w:t>
      </w:r>
      <w:r>
        <w:t xml:space="preserve"> bets already with </w:t>
      </w:r>
      <w:r w:rsidR="00267B56">
        <w:t>zero</w:t>
      </w:r>
      <w:r>
        <w:t xml:space="preserve"> </w:t>
      </w:r>
      <w:r w:rsidR="00A516DB">
        <w:t xml:space="preserve">standard </w:t>
      </w:r>
      <w:r>
        <w:t>deviation.</w:t>
      </w:r>
      <w:r w:rsidR="00E632BC">
        <w:t xml:space="preserve"> This means all the simulation</w:t>
      </w:r>
      <w:r w:rsidR="00CD4572">
        <w:t>s</w:t>
      </w:r>
      <w:r w:rsidR="00E632BC">
        <w:t xml:space="preserve"> result</w:t>
      </w:r>
      <w:bookmarkStart w:id="0" w:name="_GoBack"/>
      <w:bookmarkEnd w:id="0"/>
      <w:r w:rsidR="00E632BC">
        <w:t xml:space="preserve"> in a win ($80) at around 180 spin as the latest.</w:t>
      </w:r>
    </w:p>
    <w:p w14:paraId="155B09EC" w14:textId="77777777" w:rsidR="00BE4C20" w:rsidRDefault="00BE4C20" w:rsidP="00BE4C20">
      <w:pPr>
        <w:pStyle w:val="Heading1"/>
      </w:pPr>
      <w:r>
        <w:t>Question 2</w:t>
      </w:r>
    </w:p>
    <w:p w14:paraId="60985FA6" w14:textId="77777777" w:rsidR="00A16FF5" w:rsidRPr="00D5034D" w:rsidRDefault="00A16FF5" w:rsidP="00A16FF5">
      <w:r>
        <w:t xml:space="preserve">The expected value after 1000 bets should be </w:t>
      </w:r>
      <w:r w:rsidR="00A37E26">
        <w:t>$</w:t>
      </w:r>
      <w:r>
        <w:t xml:space="preserve">80. Related to question 1, the mean </w:t>
      </w:r>
      <w:r w:rsidR="00136C5B">
        <w:t xml:space="preserve">reaches $80 at around 180 bets with zero </w:t>
      </w:r>
      <w:r w:rsidR="00A516DB">
        <w:t xml:space="preserve">standard </w:t>
      </w:r>
      <w:r w:rsidR="00136C5B">
        <w:t>deviation.</w:t>
      </w:r>
    </w:p>
    <w:p w14:paraId="509A56FE" w14:textId="77777777" w:rsidR="00AA0529" w:rsidRDefault="00AA0529" w:rsidP="00AA0529">
      <w:pPr>
        <w:pStyle w:val="Heading1"/>
      </w:pPr>
      <w:r>
        <w:t>Question 3</w:t>
      </w:r>
    </w:p>
    <w:p w14:paraId="4C08397F" w14:textId="77777777" w:rsidR="00AA0529" w:rsidRPr="00D5034D" w:rsidRDefault="00AA0529" w:rsidP="00AA0529">
      <w:r>
        <w:t xml:space="preserve">The </w:t>
      </w:r>
      <w:r w:rsidR="00A516DB">
        <w:t xml:space="preserve">standard deviation </w:t>
      </w:r>
      <w:r w:rsidR="007C4BC6">
        <w:t>reaches a maximum then stabilize to zero. The reason being as the more bets are done, even though the chance of winning a bet does not change, it only takes one win to recoup all losses and have a positive win. By betting continuously, the chance of a winning streak increases which make winnings reaches $80</w:t>
      </w:r>
      <w:r w:rsidR="005A743B">
        <w:t xml:space="preserve"> at one point</w:t>
      </w:r>
      <w:r w:rsidR="007C4BC6">
        <w:t>. At this point the winnings is set to be constant for the rest of the bets, so the standard deviation is zero.</w:t>
      </w:r>
    </w:p>
    <w:p w14:paraId="72929433" w14:textId="77777777" w:rsidR="00E42C3E" w:rsidRDefault="00E42C3E" w:rsidP="00E42C3E">
      <w:pPr>
        <w:pStyle w:val="Heading1"/>
      </w:pPr>
      <w:r>
        <w:t>Question 4</w:t>
      </w:r>
    </w:p>
    <w:p w14:paraId="7C4C6B46" w14:textId="77777777" w:rsidR="00E42C3E" w:rsidRPr="00D5034D" w:rsidRDefault="009B18F7" w:rsidP="00E42C3E">
      <w:r>
        <w:t>In experiment 2, counting the number of simulations with the last winnings greater or equal to 80$ gives 658. Over 1000, that gives the probability of winning within 1000 spins is 65.8%.</w:t>
      </w:r>
    </w:p>
    <w:p w14:paraId="1ABC5B49" w14:textId="77777777" w:rsidR="00D1265D" w:rsidRDefault="00D1265D" w:rsidP="00D1265D">
      <w:pPr>
        <w:pStyle w:val="Heading1"/>
      </w:pPr>
      <w:r>
        <w:t xml:space="preserve">Question </w:t>
      </w:r>
      <w:r w:rsidR="00D92C0F">
        <w:t>5</w:t>
      </w:r>
    </w:p>
    <w:p w14:paraId="4706C6ED" w14:textId="36F08C5F" w:rsidR="00D1265D" w:rsidRPr="00550319" w:rsidRDefault="00D1265D" w:rsidP="00D1265D">
      <w:pPr>
        <w:rPr>
          <w:lang w:val="vi-VN"/>
        </w:rPr>
      </w:pPr>
      <w:r>
        <w:t>In experiment 2, the mean value of the last spins across 1000 simulation</w:t>
      </w:r>
      <w:r w:rsidR="00550319">
        <w:rPr>
          <w:lang w:val="vi-VN"/>
        </w:rPr>
        <w:t>s</w:t>
      </w:r>
      <w:r>
        <w:t xml:space="preserve"> is about $</w:t>
      </w:r>
      <w:r w:rsidR="005B0A0F">
        <w:t>-</w:t>
      </w:r>
      <w:r>
        <w:t>35.13</w:t>
      </w:r>
      <w:r w:rsidR="00D92C0F">
        <w:t>.</w:t>
      </w:r>
      <w:r w:rsidR="00550319">
        <w:rPr>
          <w:lang w:val="vi-VN"/>
        </w:rPr>
        <w:t xml:space="preserve"> </w:t>
      </w:r>
      <w:r w:rsidR="00A46413">
        <w:rPr>
          <w:lang w:val="en-AU"/>
        </w:rPr>
        <w:t>Therefore, the expected value of winnings after 1000 sequential bets is $</w:t>
      </w:r>
      <w:r w:rsidR="003F5335">
        <w:rPr>
          <w:lang w:val="en-AU"/>
        </w:rPr>
        <w:t>-</w:t>
      </w:r>
      <w:r w:rsidR="00A46413">
        <w:rPr>
          <w:lang w:val="en-AU"/>
        </w:rPr>
        <w:t xml:space="preserve">35.13. </w:t>
      </w:r>
    </w:p>
    <w:p w14:paraId="6A0A4FE8" w14:textId="77777777" w:rsidR="00D92C0F" w:rsidRDefault="00D92C0F" w:rsidP="00D92C0F">
      <w:pPr>
        <w:pStyle w:val="Heading1"/>
      </w:pPr>
      <w:r>
        <w:lastRenderedPageBreak/>
        <w:t>Question 6</w:t>
      </w:r>
    </w:p>
    <w:p w14:paraId="28A86102" w14:textId="0A0F8023" w:rsidR="00D92C0F" w:rsidRPr="00FA3D10" w:rsidRDefault="009B0486" w:rsidP="00D92C0F">
      <w:pPr>
        <w:rPr>
          <w:lang w:val="en-AU"/>
        </w:rPr>
      </w:pPr>
      <w:r>
        <w:t xml:space="preserve">The standard deviation appears to reach a maximum then stabilize as seen in figure 4. </w:t>
      </w:r>
      <w:r w:rsidR="00550319">
        <w:t>The</w:t>
      </w:r>
      <w:r w:rsidR="00550319">
        <w:rPr>
          <w:lang w:val="vi-VN"/>
        </w:rPr>
        <w:t xml:space="preserve"> reason being around spin 180-200, </w:t>
      </w:r>
      <w:r w:rsidR="00FA3D10">
        <w:rPr>
          <w:lang w:val="en-AU"/>
        </w:rPr>
        <w:t>the expected (mean) value has reached a stable distribution of wins ($80) and losses (-$256), which is evident in the flat mean and median line</w:t>
      </w:r>
      <w:r w:rsidR="006A70C4">
        <w:rPr>
          <w:lang w:val="en-AU"/>
        </w:rPr>
        <w:t>s in figure 4 and 5.</w:t>
      </w:r>
    </w:p>
    <w:p w14:paraId="5E9E4884" w14:textId="77777777" w:rsidR="00D92C0F" w:rsidRDefault="00D92C0F" w:rsidP="00D92C0F">
      <w:pPr>
        <w:pStyle w:val="Heading1"/>
      </w:pPr>
      <w:r>
        <w:t>Question 7</w:t>
      </w:r>
    </w:p>
    <w:p w14:paraId="2C967432" w14:textId="18E68143" w:rsidR="00D92C0F" w:rsidRDefault="00E623F7" w:rsidP="00E623F7">
      <w:pPr>
        <w:jc w:val="center"/>
      </w:pPr>
      <w:r>
        <w:rPr>
          <w:noProof/>
        </w:rPr>
        <w:drawing>
          <wp:inline distT="0" distB="0" distL="0" distR="0" wp14:anchorId="6E345086" wp14:editId="2F66E185">
            <wp:extent cx="5029200" cy="377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736EE" w14:textId="43BE7B9A" w:rsidR="00E623F7" w:rsidRDefault="00E623F7" w:rsidP="00E623F7">
      <w:pPr>
        <w:jc w:val="center"/>
      </w:pPr>
      <w:r>
        <w:rPr>
          <w:noProof/>
        </w:rPr>
        <w:lastRenderedPageBreak/>
        <w:drawing>
          <wp:inline distT="0" distB="0" distL="0" distR="0" wp14:anchorId="47679518" wp14:editId="70E6EC9F">
            <wp:extent cx="4812631" cy="3609474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845" cy="362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CCAD6" w14:textId="6CDD7D51" w:rsidR="00E623F7" w:rsidRDefault="00E623F7" w:rsidP="00E623F7">
      <w:pPr>
        <w:jc w:val="center"/>
      </w:pPr>
      <w:r>
        <w:rPr>
          <w:noProof/>
        </w:rPr>
        <w:drawing>
          <wp:inline distT="0" distB="0" distL="0" distR="0" wp14:anchorId="5BED4640" wp14:editId="1046C47C">
            <wp:extent cx="4796366" cy="359727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 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77" cy="361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F8EC" w14:textId="1ABE89B2" w:rsidR="00E623F7" w:rsidRDefault="00E623F7" w:rsidP="00E623F7">
      <w:pPr>
        <w:jc w:val="center"/>
      </w:pPr>
      <w:r>
        <w:rPr>
          <w:noProof/>
        </w:rPr>
        <w:lastRenderedPageBreak/>
        <w:drawing>
          <wp:inline distT="0" distB="0" distL="0" distR="0" wp14:anchorId="2A8ACBFC" wp14:editId="6C183A3C">
            <wp:extent cx="4555957" cy="341696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 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8203" cy="344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7F1A8" w14:textId="17CAE562" w:rsidR="00E623F7" w:rsidRPr="00D5034D" w:rsidRDefault="00E623F7" w:rsidP="00E623F7">
      <w:pPr>
        <w:jc w:val="center"/>
      </w:pPr>
      <w:r>
        <w:rPr>
          <w:noProof/>
        </w:rPr>
        <w:drawing>
          <wp:inline distT="0" distB="0" distL="0" distR="0" wp14:anchorId="5DCE8CE2" wp14:editId="7C584333">
            <wp:extent cx="4735964" cy="3551973"/>
            <wp:effectExtent l="0" t="0" r="127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 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4907" cy="357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3F7" w:rsidRPr="00D5034D" w:rsidSect="00BD5831">
      <w:headerReference w:type="default" r:id="rId14"/>
      <w:pgSz w:w="12240" w:h="15840"/>
      <w:pgMar w:top="2160" w:right="2160" w:bottom="216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8CCA70" w14:textId="77777777" w:rsidR="001B5695" w:rsidRDefault="001B5695" w:rsidP="00D5034D">
      <w:pPr>
        <w:spacing w:after="0" w:line="240" w:lineRule="auto"/>
      </w:pPr>
      <w:r>
        <w:separator/>
      </w:r>
    </w:p>
  </w:endnote>
  <w:endnote w:type="continuationSeparator" w:id="0">
    <w:p w14:paraId="7C66B7A9" w14:textId="77777777" w:rsidR="001B5695" w:rsidRDefault="001B5695" w:rsidP="00D50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rimson Text">
    <w:altName w:val="Calibri"/>
    <w:panose1 w:val="020B0604020202020204"/>
    <w:charset w:val="00"/>
    <w:family w:val="auto"/>
    <w:pitch w:val="variable"/>
    <w:sig w:usb0="80000047" w:usb1="40000062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2EA31D" w14:textId="77777777" w:rsidR="001B5695" w:rsidRDefault="001B5695" w:rsidP="00D5034D">
      <w:pPr>
        <w:spacing w:after="0" w:line="240" w:lineRule="auto"/>
      </w:pPr>
      <w:r>
        <w:separator/>
      </w:r>
    </w:p>
  </w:footnote>
  <w:footnote w:type="continuationSeparator" w:id="0">
    <w:p w14:paraId="44F52DFB" w14:textId="77777777" w:rsidR="001B5695" w:rsidRDefault="001B5695" w:rsidP="00D50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5313960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ECA0399" w14:textId="77777777" w:rsidR="00D5034D" w:rsidRDefault="00D5034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F8F893" w14:textId="77777777" w:rsidR="00D5034D" w:rsidRDefault="00D503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E55A5"/>
    <w:multiLevelType w:val="multilevel"/>
    <w:tmpl w:val="0B400674"/>
    <w:lvl w:ilvl="0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8233C2"/>
    <w:multiLevelType w:val="multilevel"/>
    <w:tmpl w:val="B11E8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247628"/>
    <w:multiLevelType w:val="multilevel"/>
    <w:tmpl w:val="82BAC106"/>
    <w:lvl w:ilvl="0">
      <w:start w:val="1"/>
      <w:numFmt w:val="bullet"/>
      <w:pStyle w:val="Bulleted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D71"/>
    <w:rsid w:val="0001758E"/>
    <w:rsid w:val="00060C9E"/>
    <w:rsid w:val="000D3149"/>
    <w:rsid w:val="00136C5B"/>
    <w:rsid w:val="00193D55"/>
    <w:rsid w:val="001B5695"/>
    <w:rsid w:val="00267B56"/>
    <w:rsid w:val="003061EB"/>
    <w:rsid w:val="003125D2"/>
    <w:rsid w:val="003F5335"/>
    <w:rsid w:val="00550319"/>
    <w:rsid w:val="005A743B"/>
    <w:rsid w:val="005B0A0F"/>
    <w:rsid w:val="00671B18"/>
    <w:rsid w:val="006A70C4"/>
    <w:rsid w:val="007C4BC6"/>
    <w:rsid w:val="00805D71"/>
    <w:rsid w:val="00814B73"/>
    <w:rsid w:val="008D46DC"/>
    <w:rsid w:val="008E190E"/>
    <w:rsid w:val="009B0486"/>
    <w:rsid w:val="009B18F7"/>
    <w:rsid w:val="00A16FF5"/>
    <w:rsid w:val="00A37E26"/>
    <w:rsid w:val="00A46413"/>
    <w:rsid w:val="00A516DB"/>
    <w:rsid w:val="00A72C2D"/>
    <w:rsid w:val="00AA0529"/>
    <w:rsid w:val="00AA4241"/>
    <w:rsid w:val="00B247B4"/>
    <w:rsid w:val="00B80F47"/>
    <w:rsid w:val="00BD5831"/>
    <w:rsid w:val="00BE4C20"/>
    <w:rsid w:val="00C723D1"/>
    <w:rsid w:val="00CD4572"/>
    <w:rsid w:val="00D1265D"/>
    <w:rsid w:val="00D5034D"/>
    <w:rsid w:val="00D92C0F"/>
    <w:rsid w:val="00DE3218"/>
    <w:rsid w:val="00E42C3E"/>
    <w:rsid w:val="00E623F7"/>
    <w:rsid w:val="00E632BC"/>
    <w:rsid w:val="00F224D5"/>
    <w:rsid w:val="00F3634B"/>
    <w:rsid w:val="00FA0EDA"/>
    <w:rsid w:val="00FA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9C3E0"/>
  <w15:chartTrackingRefBased/>
  <w15:docId w15:val="{ACB2CE5E-B76C-48D1-9263-30B6ACDF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0EDA"/>
    <w:pPr>
      <w:spacing w:after="120" w:line="276" w:lineRule="auto"/>
      <w:jc w:val="both"/>
    </w:pPr>
    <w:rPr>
      <w:rFonts w:ascii="Crimson Text" w:eastAsia="Times New Roman" w:hAnsi="Crimson Text" w:cs="Times New Roman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034D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34D"/>
    <w:pPr>
      <w:keepNext/>
      <w:keepLines/>
      <w:spacing w:before="240"/>
      <w:outlineLvl w:val="1"/>
    </w:pPr>
    <w:rPr>
      <w:rFonts w:eastAsiaTheme="majorEastAsia" w:cstheme="majorBidi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034D"/>
    <w:pPr>
      <w:keepNext/>
      <w:keepLines/>
      <w:spacing w:before="240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034D"/>
    <w:pPr>
      <w:keepNext/>
      <w:keepLines/>
      <w:spacing w:before="240"/>
      <w:outlineLvl w:val="3"/>
    </w:pPr>
    <w:rPr>
      <w:rFonts w:eastAsiaTheme="majorEastAsia" w:cstheme="majorBidi"/>
      <w:b/>
      <w:i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5034D"/>
    <w:pPr>
      <w:keepNext/>
      <w:keepLines/>
      <w:spacing w:before="240"/>
      <w:outlineLvl w:val="4"/>
    </w:pPr>
    <w:rPr>
      <w:rFonts w:eastAsiaTheme="majorEastAsia" w:cstheme="majorBidi"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5034D"/>
    <w:pPr>
      <w:keepNext/>
      <w:keepLines/>
      <w:spacing w:before="240"/>
      <w:outlineLvl w:val="5"/>
    </w:pPr>
    <w:rPr>
      <w:rFonts w:eastAsiaTheme="majorEastAsia" w:cstheme="majorBid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034D"/>
    <w:pPr>
      <w:spacing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34D"/>
    <w:rPr>
      <w:rFonts w:ascii="Crimson Text" w:eastAsiaTheme="majorEastAsia" w:hAnsi="Crimson Text" w:cstheme="majorBidi"/>
      <w:b/>
      <w:spacing w:val="-10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34D"/>
    <w:pPr>
      <w:numPr>
        <w:ilvl w:val="1"/>
      </w:numPr>
      <w:spacing w:line="240" w:lineRule="auto"/>
      <w:jc w:val="center"/>
    </w:pPr>
    <w:rPr>
      <w:rFonts w:eastAsiaTheme="minorEastAsi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5034D"/>
    <w:rPr>
      <w:rFonts w:ascii="Crimson Text" w:eastAsiaTheme="minorEastAsia" w:hAnsi="Crimson Text"/>
      <w:spacing w:val="15"/>
      <w:sz w:val="24"/>
    </w:rPr>
  </w:style>
  <w:style w:type="character" w:styleId="Hyperlink">
    <w:name w:val="Hyperlink"/>
    <w:basedOn w:val="DefaultParagraphFont"/>
    <w:uiPriority w:val="99"/>
    <w:unhideWhenUsed/>
    <w:rsid w:val="00D503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34D"/>
    <w:rPr>
      <w:color w:val="808080"/>
      <w:shd w:val="clear" w:color="auto" w:fill="E6E6E6"/>
    </w:rPr>
  </w:style>
  <w:style w:type="paragraph" w:customStyle="1" w:styleId="Abstract">
    <w:name w:val="Abstract"/>
    <w:basedOn w:val="Normal"/>
    <w:link w:val="AbstractChar"/>
    <w:qFormat/>
    <w:rsid w:val="00D5034D"/>
    <w:pPr>
      <w:ind w:left="720" w:right="720"/>
    </w:pPr>
  </w:style>
  <w:style w:type="character" w:customStyle="1" w:styleId="Heading1Char">
    <w:name w:val="Heading 1 Char"/>
    <w:basedOn w:val="DefaultParagraphFont"/>
    <w:link w:val="Heading1"/>
    <w:uiPriority w:val="9"/>
    <w:rsid w:val="00D5034D"/>
    <w:rPr>
      <w:rFonts w:ascii="Crimson Text" w:eastAsiaTheme="majorEastAsia" w:hAnsi="Crimson Text" w:cstheme="majorBidi"/>
      <w:b/>
      <w:sz w:val="36"/>
      <w:szCs w:val="32"/>
    </w:rPr>
  </w:style>
  <w:style w:type="character" w:customStyle="1" w:styleId="AbstractChar">
    <w:name w:val="Abstract Char"/>
    <w:basedOn w:val="DefaultParagraphFont"/>
    <w:link w:val="Abstract"/>
    <w:rsid w:val="00D5034D"/>
    <w:rPr>
      <w:rFonts w:ascii="Crimson Text" w:hAnsi="Crimson Text"/>
      <w:sz w:val="24"/>
    </w:rPr>
  </w:style>
  <w:style w:type="paragraph" w:styleId="NormalWeb">
    <w:name w:val="Normal (Web)"/>
    <w:basedOn w:val="Normal"/>
    <w:link w:val="NormalWebChar"/>
    <w:uiPriority w:val="99"/>
    <w:unhideWhenUsed/>
    <w:rsid w:val="00D5034D"/>
    <w:pPr>
      <w:spacing w:before="100" w:beforeAutospacing="1" w:after="100" w:afterAutospacing="1" w:line="240" w:lineRule="auto"/>
    </w:pPr>
    <w:rPr>
      <w:rFonts w:ascii="Times New Roman" w:hAnsi="Times New Roman"/>
    </w:rPr>
  </w:style>
  <w:style w:type="paragraph" w:customStyle="1" w:styleId="Link">
    <w:name w:val="Link"/>
    <w:basedOn w:val="Normal"/>
    <w:link w:val="LinkChar"/>
    <w:qFormat/>
    <w:rsid w:val="00D5034D"/>
    <w:rPr>
      <w:color w:val="0070C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5034D"/>
    <w:pPr>
      <w:spacing w:after="0" w:line="240" w:lineRule="auto"/>
    </w:pPr>
    <w:rPr>
      <w:sz w:val="20"/>
      <w:szCs w:val="20"/>
    </w:rPr>
  </w:style>
  <w:style w:type="character" w:customStyle="1" w:styleId="LinkChar">
    <w:name w:val="Link Char"/>
    <w:basedOn w:val="DefaultParagraphFont"/>
    <w:link w:val="Link"/>
    <w:rsid w:val="00D5034D"/>
    <w:rPr>
      <w:rFonts w:ascii="Crimson Text" w:eastAsia="Times New Roman" w:hAnsi="Crimson Text" w:cs="Times New Roman"/>
      <w:color w:val="0070C0"/>
      <w:sz w:val="24"/>
      <w:szCs w:val="24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034D"/>
    <w:rPr>
      <w:rFonts w:ascii="Crimson Text" w:eastAsia="Times New Roman" w:hAnsi="Crimson Text" w:cs="Times New Roman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5034D"/>
    <w:rPr>
      <w:vertAlign w:val="superscript"/>
    </w:rPr>
  </w:style>
  <w:style w:type="paragraph" w:customStyle="1" w:styleId="Footnote">
    <w:name w:val="Footnote"/>
    <w:basedOn w:val="FootnoteText"/>
    <w:link w:val="FootnoteChar"/>
    <w:qFormat/>
    <w:rsid w:val="00D5034D"/>
  </w:style>
  <w:style w:type="character" w:customStyle="1" w:styleId="Heading2Char">
    <w:name w:val="Heading 2 Char"/>
    <w:basedOn w:val="DefaultParagraphFont"/>
    <w:link w:val="Heading2"/>
    <w:uiPriority w:val="9"/>
    <w:rsid w:val="00D5034D"/>
    <w:rPr>
      <w:rFonts w:ascii="Crimson Text" w:eastAsiaTheme="majorEastAsia" w:hAnsi="Crimson Text" w:cstheme="majorBidi"/>
      <w:b/>
      <w:color w:val="000000"/>
      <w:sz w:val="28"/>
      <w:szCs w:val="28"/>
    </w:rPr>
  </w:style>
  <w:style w:type="character" w:customStyle="1" w:styleId="FootnoteChar">
    <w:name w:val="Footnote Char"/>
    <w:basedOn w:val="FootnoteTextChar"/>
    <w:link w:val="Footnote"/>
    <w:rsid w:val="00D5034D"/>
    <w:rPr>
      <w:rFonts w:ascii="Crimson Text" w:eastAsia="Times New Roman" w:hAnsi="Crimson Text" w:cs="Times New Roman"/>
      <w:color w:val="00000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5034D"/>
    <w:rPr>
      <w:rFonts w:ascii="Crimson Text" w:eastAsiaTheme="majorEastAsia" w:hAnsi="Crimson Text" w:cstheme="majorBidi"/>
      <w:b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5034D"/>
    <w:rPr>
      <w:rFonts w:ascii="Crimson Text" w:eastAsiaTheme="majorEastAsia" w:hAnsi="Crimson Text" w:cstheme="majorBidi"/>
      <w:b/>
      <w:i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5034D"/>
    <w:rPr>
      <w:rFonts w:ascii="Crimson Text" w:eastAsiaTheme="majorEastAsia" w:hAnsi="Crimson Text" w:cstheme="majorBidi"/>
      <w:bCs/>
      <w:i/>
      <w:i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D5034D"/>
    <w:rPr>
      <w:rFonts w:ascii="Crimson Text" w:eastAsiaTheme="majorEastAsia" w:hAnsi="Crimson Text" w:cstheme="majorBidi"/>
      <w:b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5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34D"/>
    <w:rPr>
      <w:rFonts w:ascii="Crimson Text" w:eastAsia="Times New Roman" w:hAnsi="Crimson Text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5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34D"/>
    <w:rPr>
      <w:rFonts w:ascii="Crimson Text" w:eastAsia="Times New Roman" w:hAnsi="Crimson Text" w:cs="Times New Roman"/>
      <w:color w:val="000000"/>
      <w:sz w:val="24"/>
      <w:szCs w:val="24"/>
    </w:rPr>
  </w:style>
  <w:style w:type="paragraph" w:customStyle="1" w:styleId="CaptionText">
    <w:name w:val="CaptionText"/>
    <w:basedOn w:val="NormalWeb"/>
    <w:link w:val="CaptionTextChar"/>
    <w:qFormat/>
    <w:rsid w:val="00B247B4"/>
    <w:pPr>
      <w:spacing w:before="0" w:beforeAutospacing="0" w:after="120" w:afterAutospacing="0"/>
      <w:jc w:val="center"/>
    </w:pPr>
    <w:rPr>
      <w:rFonts w:ascii="Crimson Text" w:hAnsi="Crimson Text"/>
      <w:bCs/>
      <w:sz w:val="20"/>
      <w:szCs w:val="20"/>
    </w:rPr>
  </w:style>
  <w:style w:type="paragraph" w:styleId="Quote">
    <w:name w:val="Quote"/>
    <w:basedOn w:val="NormalWeb"/>
    <w:next w:val="Normal"/>
    <w:link w:val="QuoteChar"/>
    <w:uiPriority w:val="29"/>
    <w:qFormat/>
    <w:rsid w:val="00B247B4"/>
    <w:pPr>
      <w:spacing w:before="0" w:beforeAutospacing="0" w:after="120" w:afterAutospacing="0"/>
      <w:ind w:left="720" w:right="720"/>
    </w:pPr>
    <w:rPr>
      <w:rFonts w:ascii="Crimson Text" w:hAnsi="Crimson Text"/>
    </w:rPr>
  </w:style>
  <w:style w:type="character" w:customStyle="1" w:styleId="NormalWebChar">
    <w:name w:val="Normal (Web) Char"/>
    <w:basedOn w:val="DefaultParagraphFont"/>
    <w:link w:val="NormalWeb"/>
    <w:uiPriority w:val="99"/>
    <w:rsid w:val="00B247B4"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CaptionTextChar">
    <w:name w:val="CaptionText Char"/>
    <w:basedOn w:val="NormalWebChar"/>
    <w:link w:val="CaptionText"/>
    <w:rsid w:val="00B247B4"/>
    <w:rPr>
      <w:rFonts w:ascii="Crimson Text" w:eastAsia="Times New Roman" w:hAnsi="Crimson Text" w:cs="Times New Roman"/>
      <w:bCs/>
      <w:color w:val="000000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B247B4"/>
    <w:rPr>
      <w:rFonts w:ascii="Crimson Text" w:eastAsia="Times New Roman" w:hAnsi="Crimson Text" w:cs="Times New Roman"/>
      <w:color w:val="000000"/>
      <w:sz w:val="24"/>
      <w:szCs w:val="24"/>
    </w:rPr>
  </w:style>
  <w:style w:type="paragraph" w:customStyle="1" w:styleId="NumberedList">
    <w:name w:val="NumberedList"/>
    <w:basedOn w:val="NormalWeb"/>
    <w:link w:val="NumberedListChar"/>
    <w:qFormat/>
    <w:rsid w:val="00B247B4"/>
    <w:pPr>
      <w:numPr>
        <w:numId w:val="1"/>
      </w:numPr>
      <w:spacing w:before="0" w:beforeAutospacing="0" w:after="120" w:afterAutospacing="0"/>
      <w:contextualSpacing/>
      <w:textAlignment w:val="baseline"/>
    </w:pPr>
    <w:rPr>
      <w:rFonts w:ascii="Crimson Text" w:hAnsi="Crimson Text"/>
    </w:rPr>
  </w:style>
  <w:style w:type="paragraph" w:customStyle="1" w:styleId="BulletedList">
    <w:name w:val="BulletedList"/>
    <w:basedOn w:val="NormalWeb"/>
    <w:link w:val="BulletedListChar"/>
    <w:qFormat/>
    <w:rsid w:val="00B247B4"/>
    <w:pPr>
      <w:numPr>
        <w:numId w:val="2"/>
      </w:numPr>
      <w:spacing w:before="0" w:beforeAutospacing="0" w:after="120" w:afterAutospacing="0"/>
      <w:contextualSpacing/>
      <w:textAlignment w:val="baseline"/>
    </w:pPr>
    <w:rPr>
      <w:rFonts w:ascii="Crimson Text" w:hAnsi="Crimson Text"/>
    </w:rPr>
  </w:style>
  <w:style w:type="character" w:customStyle="1" w:styleId="NumberedListChar">
    <w:name w:val="NumberedList Char"/>
    <w:basedOn w:val="NormalWebChar"/>
    <w:link w:val="NumberedList"/>
    <w:rsid w:val="00B247B4"/>
    <w:rPr>
      <w:rFonts w:ascii="Crimson Text" w:eastAsia="Times New Roman" w:hAnsi="Crimson Text" w:cs="Times New Roman"/>
      <w:color w:val="000000"/>
      <w:sz w:val="24"/>
      <w:szCs w:val="24"/>
    </w:rPr>
  </w:style>
  <w:style w:type="character" w:customStyle="1" w:styleId="BulletedListChar">
    <w:name w:val="BulletedList Char"/>
    <w:basedOn w:val="NormalWebChar"/>
    <w:link w:val="BulletedList"/>
    <w:rsid w:val="00B247B4"/>
    <w:rPr>
      <w:rFonts w:ascii="Crimson Text" w:eastAsia="Times New Roman" w:hAnsi="Crimson Text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3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nguyen497@gatech.edu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David\Documents\Custom%20Office%20Templates\JDF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2A540-2543-A44A-AFB6-8F5F3A6C9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C:\Users\David\Documents\Custom Office Templates\JDF.dotx</Template>
  <TotalTime>78</TotalTime>
  <Pages>4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Tri Nguyen</cp:lastModifiedBy>
  <cp:revision>30</cp:revision>
  <dcterms:created xsi:type="dcterms:W3CDTF">2018-08-12T01:52:00Z</dcterms:created>
  <dcterms:modified xsi:type="dcterms:W3CDTF">2019-08-31T12:54:00Z</dcterms:modified>
</cp:coreProperties>
</file>